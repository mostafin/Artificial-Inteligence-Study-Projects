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CB3" w:rsidRDefault="00D51CB3" w:rsidP="004C684D">
      <w:pPr>
        <w:rPr>
          <w:b/>
        </w:rPr>
      </w:pPr>
      <w:r>
        <w:rPr>
          <w:b/>
        </w:rPr>
        <w:t>Maciej Ostafin</w:t>
      </w:r>
    </w:p>
    <w:p w:rsidR="00D51CB3" w:rsidRPr="009E07F6" w:rsidRDefault="00D51CB3" w:rsidP="004C684D">
      <w:pPr>
        <w:rPr>
          <w:b/>
        </w:rPr>
      </w:pPr>
      <w:r w:rsidRPr="009E07F6">
        <w:rPr>
          <w:b/>
        </w:rPr>
        <w:t>Podstawy sztucznej inteligencji</w:t>
      </w:r>
    </w:p>
    <w:p w:rsidR="00D51CB3" w:rsidRPr="004C684D" w:rsidRDefault="00D51CB3" w:rsidP="004C684D">
      <w:pPr>
        <w:pStyle w:val="Heading1"/>
        <w:jc w:val="center"/>
        <w:rPr>
          <w:color w:val="000000"/>
        </w:rPr>
      </w:pPr>
      <w:r w:rsidRPr="004C684D">
        <w:rPr>
          <w:color w:val="000000"/>
        </w:rPr>
        <w:t>Sprawozdanie ze scenariusza nr 1</w:t>
      </w:r>
    </w:p>
    <w:p w:rsidR="00D51CB3" w:rsidRDefault="00D51CB3" w:rsidP="004C684D"/>
    <w:p w:rsidR="00D51CB3" w:rsidRDefault="00D51CB3" w:rsidP="004C684D">
      <w:r w:rsidRPr="009E07F6">
        <w:rPr>
          <w:b/>
        </w:rPr>
        <w:t>Cel ćwiczenia:</w:t>
      </w:r>
    </w:p>
    <w:p w:rsidR="00D51CB3" w:rsidRDefault="00D51CB3" w:rsidP="004C684D">
      <w:r>
        <w:tab/>
        <w:t>Celem ćwiczenia było poznanie budowy i działania perceptronu poprzez implementację oraz uczenie perceptronu realizującego wybraną funkcję logiczną dwóch zmiennych</w:t>
      </w:r>
    </w:p>
    <w:p w:rsidR="00D51CB3" w:rsidRPr="009E07F6" w:rsidRDefault="00D51CB3" w:rsidP="004C684D">
      <w:pPr>
        <w:ind w:left="0" w:firstLine="0"/>
        <w:rPr>
          <w:b/>
        </w:rPr>
      </w:pPr>
      <w:r w:rsidRPr="009E07F6">
        <w:rPr>
          <w:b/>
        </w:rPr>
        <w:t>Wykonane kroki:</w:t>
      </w:r>
    </w:p>
    <w:p w:rsidR="00D51CB3" w:rsidRDefault="00D51CB3" w:rsidP="004C684D">
      <w:pPr>
        <w:pStyle w:val="ListParagraph"/>
        <w:numPr>
          <w:ilvl w:val="0"/>
          <w:numId w:val="1"/>
        </w:numPr>
      </w:pPr>
      <w:r>
        <w:t>Przydzielam wagi z zakresu 0.0-1.0</w:t>
      </w:r>
    </w:p>
    <w:p w:rsidR="00D51CB3" w:rsidRDefault="00D51CB3" w:rsidP="004C684D">
      <w:pPr>
        <w:pStyle w:val="ListParagraph"/>
        <w:numPr>
          <w:ilvl w:val="0"/>
          <w:numId w:val="1"/>
        </w:numPr>
      </w:pPr>
      <w:r>
        <w:t>Przy podaniu zestawu uczącego obliczam odpowiedź z perceptronu</w:t>
      </w:r>
    </w:p>
    <w:p w:rsidR="00D51CB3" w:rsidRDefault="00D51CB3" w:rsidP="004C684D">
      <w:pPr>
        <w:pStyle w:val="ListParagraph"/>
        <w:numPr>
          <w:ilvl w:val="0"/>
          <w:numId w:val="1"/>
        </w:numPr>
      </w:pPr>
      <w:r>
        <w:t>Kiedy odpowiedź z perceptronu jest nieprawidłowa następuje modyfikacja wag.</w:t>
      </w:r>
    </w:p>
    <w:p w:rsidR="00D51CB3" w:rsidRDefault="00D51CB3" w:rsidP="004C684D">
      <w:pPr>
        <w:pStyle w:val="ListParagraph"/>
        <w:numPr>
          <w:ilvl w:val="0"/>
          <w:numId w:val="1"/>
        </w:numPr>
      </w:pPr>
      <w:r>
        <w:t>Użyłem funkcji logicznej AND dla której jedyny poprawny wynik to :</w:t>
      </w:r>
    </w:p>
    <w:p w:rsidR="00D51CB3" w:rsidRDefault="00D51CB3" w:rsidP="004C684D">
      <w:pPr>
        <w:pStyle w:val="ListParagraph"/>
        <w:ind w:left="1065" w:firstLine="0"/>
      </w:pPr>
      <w:r>
        <w:t>0</w:t>
      </w:r>
    </w:p>
    <w:p w:rsidR="00D51CB3" w:rsidRDefault="00D51CB3" w:rsidP="004C684D">
      <w:pPr>
        <w:pStyle w:val="ListParagraph"/>
        <w:ind w:left="1065" w:firstLine="0"/>
      </w:pPr>
      <w:r>
        <w:t>0</w:t>
      </w:r>
    </w:p>
    <w:p w:rsidR="00D51CB3" w:rsidRDefault="00D51CB3" w:rsidP="004C684D">
      <w:pPr>
        <w:pStyle w:val="ListParagraph"/>
        <w:ind w:left="1065" w:firstLine="0"/>
      </w:pPr>
      <w:r>
        <w:t>0</w:t>
      </w:r>
    </w:p>
    <w:p w:rsidR="00D51CB3" w:rsidRDefault="00D51CB3" w:rsidP="004C684D">
      <w:pPr>
        <w:pStyle w:val="ListParagraph"/>
        <w:ind w:left="1065" w:firstLine="0"/>
      </w:pPr>
      <w:r>
        <w:t>1.</w:t>
      </w:r>
    </w:p>
    <w:p w:rsidR="00D51CB3" w:rsidRDefault="00D51CB3" w:rsidP="004C684D">
      <w:r>
        <w:t xml:space="preserve">               5. Z racji uzycia tej funkcji uzyłem 4 kombinacji danych wejściowych</w:t>
      </w:r>
    </w:p>
    <w:p w:rsidR="00D51CB3" w:rsidRDefault="00D51CB3" w:rsidP="004C684D">
      <w:r>
        <w:t xml:space="preserve">                </w:t>
      </w:r>
      <w:r>
        <w:tab/>
        <w:t>1)  0  0</w:t>
      </w:r>
    </w:p>
    <w:p w:rsidR="00D51CB3" w:rsidRDefault="00D51CB3" w:rsidP="004C684D">
      <w:r>
        <w:tab/>
      </w:r>
      <w:r>
        <w:tab/>
      </w:r>
      <w:r>
        <w:tab/>
        <w:t>2)  1 0</w:t>
      </w:r>
    </w:p>
    <w:p w:rsidR="00D51CB3" w:rsidRDefault="00D51CB3" w:rsidP="004C684D">
      <w:pPr>
        <w:pStyle w:val="ListParagraph"/>
        <w:ind w:left="1065" w:firstLine="0"/>
      </w:pPr>
      <w:r>
        <w:tab/>
        <w:t>3)  0 1</w:t>
      </w:r>
    </w:p>
    <w:p w:rsidR="00D51CB3" w:rsidRDefault="00D51CB3" w:rsidP="004C684D">
      <w:pPr>
        <w:pStyle w:val="ListParagraph"/>
        <w:ind w:left="1065" w:firstLine="0"/>
      </w:pPr>
      <w:r>
        <w:tab/>
        <w:t>4   1 1</w:t>
      </w:r>
    </w:p>
    <w:p w:rsidR="00D51CB3" w:rsidRDefault="00D51CB3" w:rsidP="004C684D">
      <w:pPr>
        <w:pStyle w:val="ListParagraph"/>
        <w:ind w:left="1065" w:firstLine="0"/>
      </w:pPr>
    </w:p>
    <w:p w:rsidR="00D51CB3" w:rsidRDefault="00D51CB3" w:rsidP="004C684D"/>
    <w:p w:rsidR="00D51CB3" w:rsidRDefault="00D51CB3" w:rsidP="004C684D">
      <w:r>
        <w:t>Zasada działania Perceptonu:</w:t>
      </w:r>
    </w:p>
    <w:p w:rsidR="00D51CB3" w:rsidRDefault="00D51CB3" w:rsidP="004C684D">
      <w:pPr>
        <w:rPr>
          <w:color w:val="000000"/>
        </w:rPr>
      </w:pPr>
      <w:r>
        <w:rPr>
          <w:color w:val="000000"/>
          <w:sz w:val="24"/>
        </w:rPr>
        <w:t>Perceptronem nazywamy prosty element obliczeniowy, który sumuje ważone sygnały wejściowe i porównuje tę sumę z progiem aktywacji - w zależności od wyniku perceptron może być albo (wynik 1), albo nie (wynik 0).</w:t>
      </w:r>
    </w:p>
    <w:p w:rsidR="00D51CB3" w:rsidRDefault="00D51CB3" w:rsidP="004C684D">
      <w:pPr>
        <w:pStyle w:val="BodyText"/>
        <w:rPr>
          <w:color w:val="000000"/>
        </w:rPr>
      </w:pPr>
      <w:r>
        <w:rPr>
          <w:color w:val="000000"/>
        </w:rPr>
        <w:t>Algorytm uczenia perceptronu wygląda następująco:</w:t>
      </w:r>
    </w:p>
    <w:p w:rsidR="00D51CB3" w:rsidRDefault="00D51CB3" w:rsidP="004C684D">
      <w:pPr>
        <w:pStyle w:val="BodyText"/>
        <w:spacing w:after="0" w:line="360" w:lineRule="atLeast"/>
        <w:ind w:left="707"/>
        <w:rPr>
          <w:color w:val="000000"/>
        </w:rPr>
      </w:pPr>
      <w:r>
        <w:rPr>
          <w:color w:val="000000"/>
        </w:rPr>
        <w:t>-Inicjujemy wagi losowo.</w:t>
      </w:r>
    </w:p>
    <w:p w:rsidR="00D51CB3" w:rsidRDefault="00D51CB3" w:rsidP="004C684D">
      <w:pPr>
        <w:pStyle w:val="BodyText"/>
        <w:spacing w:after="0" w:line="360" w:lineRule="atLeast"/>
        <w:ind w:left="707"/>
        <w:rPr>
          <w:color w:val="000000"/>
        </w:rPr>
      </w:pPr>
      <w:r>
        <w:rPr>
          <w:color w:val="000000"/>
        </w:rPr>
        <w:t>-Dla każdego przykładu uczącego obliczamy odpowiedź perceptronu.</w:t>
      </w:r>
    </w:p>
    <w:p w:rsidR="00D51CB3" w:rsidRDefault="00D51CB3" w:rsidP="004C684D">
      <w:pPr>
        <w:pStyle w:val="BodyText"/>
        <w:spacing w:after="0" w:line="360" w:lineRule="atLeast"/>
        <w:ind w:left="707"/>
        <w:rPr>
          <w:color w:val="000000"/>
        </w:rPr>
      </w:pPr>
      <w:r>
        <w:rPr>
          <w:color w:val="000000"/>
        </w:rPr>
        <w:t xml:space="preserve">-Jeśli odpowiedź perceptronu jest nieprawidłowa, to modyfikujemy wagi według </w:t>
      </w:r>
      <w:r>
        <w:rPr>
          <w:i/>
          <w:color w:val="000000"/>
        </w:rPr>
        <w:t xml:space="preserve">reguły uczenia Widrowa – Hoffa </w:t>
      </w:r>
    </w:p>
    <w:p w:rsidR="00D51CB3" w:rsidRDefault="00D51CB3" w:rsidP="004C684D">
      <w:pPr>
        <w:pStyle w:val="BodyText"/>
        <w:spacing w:after="0"/>
        <w:ind w:left="708"/>
        <w:rPr>
          <w:color w:val="000000"/>
        </w:rPr>
      </w:pPr>
      <w:r>
        <w:rPr>
          <w:i/>
          <w:color w:val="000000"/>
        </w:rPr>
        <w:t>w</w:t>
      </w:r>
      <w:r>
        <w:rPr>
          <w:i/>
          <w:color w:val="000000"/>
          <w:position w:val="-7"/>
        </w:rPr>
        <w:t xml:space="preserve">1 </w:t>
      </w:r>
      <w:r>
        <w:rPr>
          <w:i/>
          <w:color w:val="000000"/>
        </w:rPr>
        <w:t xml:space="preserve">+= n * </w:t>
      </w:r>
      <w:r>
        <w:rPr>
          <w:color w:val="000000"/>
        </w:rPr>
        <w:t>(</w:t>
      </w:r>
      <w:r>
        <w:rPr>
          <w:i/>
          <w:color w:val="000000"/>
        </w:rPr>
        <w:t>d-y</w:t>
      </w:r>
      <w:r>
        <w:rPr>
          <w:color w:val="000000"/>
        </w:rPr>
        <w:t xml:space="preserve">) </w:t>
      </w:r>
      <w:r>
        <w:rPr>
          <w:i/>
          <w:color w:val="000000"/>
        </w:rPr>
        <w:t>* x</w:t>
      </w:r>
      <w:r>
        <w:rPr>
          <w:i/>
          <w:color w:val="000000"/>
          <w:position w:val="-7"/>
        </w:rPr>
        <w:t xml:space="preserve">1 </w:t>
      </w:r>
      <w:r>
        <w:rPr>
          <w:i/>
          <w:color w:val="000000"/>
        </w:rPr>
        <w:br/>
        <w:t>w</w:t>
      </w:r>
      <w:r>
        <w:rPr>
          <w:i/>
          <w:color w:val="000000"/>
          <w:position w:val="-7"/>
        </w:rPr>
        <w:t xml:space="preserve">2 </w:t>
      </w:r>
      <w:r>
        <w:rPr>
          <w:i/>
          <w:color w:val="000000"/>
        </w:rPr>
        <w:t xml:space="preserve">+= n </w:t>
      </w:r>
      <w:r>
        <w:rPr>
          <w:color w:val="000000"/>
        </w:rPr>
        <w:t>* (</w:t>
      </w:r>
      <w:r>
        <w:rPr>
          <w:i/>
          <w:color w:val="000000"/>
        </w:rPr>
        <w:t>d-y</w:t>
      </w:r>
      <w:r>
        <w:rPr>
          <w:color w:val="000000"/>
        </w:rPr>
        <w:t xml:space="preserve">) </w:t>
      </w:r>
      <w:r>
        <w:rPr>
          <w:i/>
          <w:color w:val="000000"/>
        </w:rPr>
        <w:t>* x</w:t>
      </w:r>
      <w:r>
        <w:rPr>
          <w:i/>
          <w:color w:val="000000"/>
          <w:position w:val="-7"/>
        </w:rPr>
        <w:t xml:space="preserve">2 </w:t>
      </w:r>
      <w:r>
        <w:rPr>
          <w:i/>
          <w:color w:val="000000"/>
        </w:rPr>
        <w:br/>
        <w:t>itd</w:t>
      </w:r>
    </w:p>
    <w:p w:rsidR="00D51CB3" w:rsidRDefault="00D51CB3" w:rsidP="004C684D">
      <w:pPr>
        <w:pStyle w:val="BodyText"/>
        <w:ind w:left="720"/>
        <w:rPr>
          <w:color w:val="000000"/>
        </w:rPr>
      </w:pPr>
      <w:r>
        <w:rPr>
          <w:color w:val="000000"/>
        </w:rPr>
        <w:t xml:space="preserve">gdzie </w:t>
      </w:r>
      <w:r>
        <w:rPr>
          <w:i/>
          <w:color w:val="000000"/>
        </w:rPr>
        <w:t xml:space="preserve">n jest niewielkim współczynnikiem uczenia </w:t>
      </w:r>
      <w:r>
        <w:rPr>
          <w:color w:val="000000"/>
        </w:rPr>
        <w:t>(</w:t>
      </w:r>
      <w:r>
        <w:rPr>
          <w:i/>
          <w:color w:val="000000"/>
        </w:rPr>
        <w:t>n &gt; 0</w:t>
      </w:r>
      <w:r>
        <w:rPr>
          <w:color w:val="000000"/>
        </w:rPr>
        <w:t>)</w:t>
      </w:r>
      <w:r>
        <w:rPr>
          <w:i/>
          <w:color w:val="000000"/>
        </w:rPr>
        <w:t xml:space="preserve">, d - oczekiwana odpowiedź a </w:t>
      </w:r>
    </w:p>
    <w:p w:rsidR="00D51CB3" w:rsidRDefault="00D51CB3" w:rsidP="004C684D">
      <w:pPr>
        <w:pStyle w:val="BodyText"/>
        <w:ind w:left="720"/>
        <w:rPr>
          <w:color w:val="000000"/>
        </w:rPr>
      </w:pPr>
      <w:r>
        <w:rPr>
          <w:i/>
          <w:color w:val="000000"/>
        </w:rPr>
        <w:t>y - odpowiedź neuronu.</w:t>
      </w:r>
    </w:p>
    <w:p w:rsidR="00D51CB3" w:rsidRPr="004C684D" w:rsidRDefault="00D51CB3" w:rsidP="004C684D">
      <w:pPr>
        <w:rPr>
          <w:i/>
        </w:rPr>
      </w:pPr>
    </w:p>
    <w:p w:rsidR="00D51CB3" w:rsidRPr="004C684D" w:rsidRDefault="00D51CB3" w:rsidP="004C684D">
      <w:pPr>
        <w:rPr>
          <w:i/>
          <w:sz w:val="32"/>
        </w:rPr>
      </w:pPr>
      <w:r w:rsidRPr="004C684D">
        <w:rPr>
          <w:i/>
          <w:sz w:val="32"/>
        </w:rPr>
        <w:t>Dane wprowadzone oraz wyniki poszczególnych testów</w:t>
      </w:r>
      <w:r>
        <w:rPr>
          <w:i/>
          <w:sz w:val="32"/>
        </w:rPr>
        <w:t xml:space="preserve">     </w:t>
      </w:r>
      <w:bookmarkStart w:id="0" w:name="_GoBack"/>
      <w:bookmarkEnd w:id="0"/>
      <w:r w:rsidRPr="004C684D">
        <w:rPr>
          <w:i/>
          <w:sz w:val="32"/>
        </w:rPr>
        <w:t>zamieszczam</w:t>
      </w:r>
      <w:r>
        <w:rPr>
          <w:i/>
          <w:sz w:val="32"/>
        </w:rPr>
        <w:t xml:space="preserve"> </w:t>
      </w:r>
      <w:r w:rsidRPr="004C684D">
        <w:rPr>
          <w:i/>
          <w:sz w:val="32"/>
        </w:rPr>
        <w:t>w pliku tabel.xlsx</w:t>
      </w:r>
    </w:p>
    <w:p w:rsidR="00D51CB3" w:rsidRDefault="00D51CB3"/>
    <w:p w:rsidR="00D51CB3" w:rsidRDefault="00D51CB3"/>
    <w:sectPr w:rsidR="00D51CB3" w:rsidSect="009E2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868C8"/>
    <w:multiLevelType w:val="hybridMultilevel"/>
    <w:tmpl w:val="B74691B0"/>
    <w:lvl w:ilvl="0" w:tplc="FF7A95D6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684D"/>
    <w:rsid w:val="004C684D"/>
    <w:rsid w:val="009E07F6"/>
    <w:rsid w:val="009E26D1"/>
    <w:rsid w:val="00A05532"/>
    <w:rsid w:val="00BD038A"/>
    <w:rsid w:val="00BF7CA0"/>
    <w:rsid w:val="00D51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84D"/>
    <w:pPr>
      <w:spacing w:after="200" w:line="276" w:lineRule="auto"/>
      <w:ind w:left="357" w:hanging="357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684D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C684D"/>
    <w:rPr>
      <w:rFonts w:ascii="Calibri Light" w:hAnsi="Calibri Light" w:cs="Times New Roman"/>
      <w:b/>
      <w:bCs/>
      <w:color w:val="2E74B5"/>
      <w:sz w:val="28"/>
      <w:szCs w:val="28"/>
    </w:rPr>
  </w:style>
  <w:style w:type="paragraph" w:styleId="ListParagraph">
    <w:name w:val="List Paragraph"/>
    <w:basedOn w:val="Normal"/>
    <w:uiPriority w:val="99"/>
    <w:qFormat/>
    <w:rsid w:val="004C684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4C684D"/>
    <w:pPr>
      <w:spacing w:after="140" w:line="288" w:lineRule="auto"/>
      <w:ind w:left="0" w:firstLine="0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C684D"/>
    <w:rPr>
      <w:rFonts w:ascii="Liberation Serif" w:eastAsia="SimSun" w:hAnsi="Liberation Serif" w:cs="Arial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200</Words>
  <Characters>1200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Ostafin</dc:creator>
  <cp:keywords/>
  <dc:description/>
  <cp:lastModifiedBy>mostafin</cp:lastModifiedBy>
  <cp:revision>2</cp:revision>
  <dcterms:created xsi:type="dcterms:W3CDTF">2017-10-16T21:14:00Z</dcterms:created>
  <dcterms:modified xsi:type="dcterms:W3CDTF">2017-10-19T11:59:00Z</dcterms:modified>
</cp:coreProperties>
</file>